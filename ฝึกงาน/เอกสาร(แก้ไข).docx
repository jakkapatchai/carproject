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19B8" w14:textId="72298CBC" w:rsidR="00EE0E25" w:rsidRDefault="002230CF" w:rsidP="00D603D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A4E268" wp14:editId="759E708C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5591899" cy="1105787"/>
                <wp:effectExtent l="0" t="0" r="889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99" cy="1105787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32A3A382" w14:textId="77777777" w:rsidR="002230CF" w:rsidRDefault="002230CF" w:rsidP="002230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A4E26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0;margin-top:12.55pt;width:440.3pt;height:87.0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" stroked="f" strokeweight=".5pt">
                <v:fill r:id="rId8" o:title="" recolor="t" rotate="t" type="frame"/>
                <v:textbox>
                  <w:txbxContent>
                    <w:p w14:paraId="32A3A382" w14:textId="77777777" w:rsidR="002230CF" w:rsidRDefault="002230CF" w:rsidP="002230C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769623" w14:textId="5B5A9DE8" w:rsidR="00341B26" w:rsidRDefault="00341B26" w:rsidP="00EE0E25">
      <w:pPr>
        <w:jc w:val="center"/>
      </w:pPr>
    </w:p>
    <w:p w14:paraId="6F6AA4F0" w14:textId="6672CD30" w:rsidR="00EE0E25" w:rsidRDefault="00EE0E25" w:rsidP="00EE0E25">
      <w:pPr>
        <w:jc w:val="center"/>
      </w:pPr>
    </w:p>
    <w:p w14:paraId="69467E6D" w14:textId="75CA7B16" w:rsidR="00EE0E25" w:rsidRDefault="002230CF" w:rsidP="00EE0E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5DF7E8" wp14:editId="53B11B6B">
                <wp:simplePos x="0" y="0"/>
                <wp:positionH relativeFrom="margin">
                  <wp:posOffset>-308344</wp:posOffset>
                </wp:positionH>
                <wp:positionV relativeFrom="paragraph">
                  <wp:posOffset>1395272</wp:posOffset>
                </wp:positionV>
                <wp:extent cx="6613333" cy="916615"/>
                <wp:effectExtent l="57150" t="19050" r="54610" b="933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3333" cy="916615"/>
                        </a:xfrm>
                        <a:prstGeom prst="rect">
                          <a:avLst/>
                        </a:prstGeom>
                        <a:solidFill>
                          <a:srgbClr val="FF9966"/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9680C0A" w14:textId="78ED14AE" w:rsidR="00BB21FF" w:rsidRPr="00D34357" w:rsidRDefault="00C2716E" w:rsidP="00C2716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cs/>
                              </w:rPr>
                              <w:t xml:space="preserve">โครงการ จ้างจัดทำระบบซื้อ ขายธุรกรรมอิเล็ก-โทรนิกส์ และบริการชนิด </w:t>
                            </w:r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Online </w:t>
                            </w:r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cs/>
                              </w:rPr>
                              <w:t xml:space="preserve">แบบ </w:t>
                            </w:r>
                            <w:proofErr w:type="spellStart"/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Multi platform</w:t>
                            </w:r>
                            <w:proofErr w:type="spellEnd"/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Terminals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F7E8" id="Text Box 5" o:spid="_x0000_s1028" type="#_x0000_t202" style="position:absolute;left:0;text-align:left;margin-left:-24.3pt;margin-top:109.85pt;width:520.75pt;height:72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" fillcolor="#f96" stroked="f" strokeweight=".5pt">
                <v:shadow on="t" color="black" opacity="26214f" origin=",-.5" offset="0,3pt"/>
                <v:textbox>
                  <w:txbxContent>
                    <w:p w14:paraId="49680C0A" w14:textId="78ED14AE" w:rsidR="00BB21FF" w:rsidRPr="00D34357" w:rsidRDefault="00C2716E" w:rsidP="00C2716E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52"/>
                          <w:szCs w:val="52"/>
                          <w:cs/>
                        </w:rPr>
                        <w:t xml:space="preserve">โครงการ จ้างจัดทำระบบซื้อ ขายธุรกรรมอิเล็ก-โทรนิกส์ และบริการชนิด </w:t>
                      </w:r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Online </w:t>
                      </w:r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52"/>
                          <w:szCs w:val="52"/>
                          <w:cs/>
                        </w:rPr>
                        <w:t xml:space="preserve">แบบ </w:t>
                      </w:r>
                      <w:proofErr w:type="spellStart"/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Multi platform</w:t>
                      </w:r>
                      <w:proofErr w:type="spellEnd"/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Terminals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F5139F" wp14:editId="4DC19435">
                <wp:simplePos x="0" y="0"/>
                <wp:positionH relativeFrom="margin">
                  <wp:align>center</wp:align>
                </wp:positionH>
                <wp:positionV relativeFrom="paragraph">
                  <wp:posOffset>4065949</wp:posOffset>
                </wp:positionV>
                <wp:extent cx="6645349" cy="946150"/>
                <wp:effectExtent l="0" t="0" r="3175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349" cy="946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FE279" w14:textId="56CF3472" w:rsidR="00C2716E" w:rsidRPr="00D34357" w:rsidRDefault="00C2716E" w:rsidP="00D3435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 xml:space="preserve">ณ. สถาบันนวัตกรรม ทีโอที บริษัท ที โอที จำกัด </w:t>
                            </w:r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</w:rPr>
                              <w:t>(</w:t>
                            </w:r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มหาชน</w:t>
                            </w:r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</w:rPr>
                              <w:t>)</w:t>
                            </w:r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 xml:space="preserve"> ตำบลบางปรอก อำเภอเมือง จังหวัดปทุมธานี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139F" id="Text Box 8" o:spid="_x0000_s1029" type="#_x0000_t202" style="position:absolute;left:0;text-align:left;margin-left:0;margin-top:320.15pt;width:523.25pt;height:74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" fillcolor="#fbe4d5 [661]" stroked="f" strokeweight=".5pt">
                <v:textbox>
                  <w:txbxContent>
                    <w:p w14:paraId="749FE279" w14:textId="56CF3472" w:rsidR="00C2716E" w:rsidRPr="00D34357" w:rsidRDefault="00C2716E" w:rsidP="00D3435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  <w:cs/>
                        </w:rPr>
                        <w:t xml:space="preserve">ณ. สถาบันนวัตกรรม ทีโอที บริษัท ที โอที จำกัด </w:t>
                      </w:r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</w:rPr>
                        <w:t>(</w:t>
                      </w:r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  <w:cs/>
                        </w:rPr>
                        <w:t>มหาชน</w:t>
                      </w:r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</w:rPr>
                        <w:t>)</w:t>
                      </w:r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  <w:cs/>
                        </w:rPr>
                        <w:t xml:space="preserve"> ตำบลบางปรอก อำเภอเมือง จังหวัดปทุมธานี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893EA" wp14:editId="5046EEB9">
                <wp:simplePos x="0" y="0"/>
                <wp:positionH relativeFrom="margin">
                  <wp:align>center</wp:align>
                </wp:positionH>
                <wp:positionV relativeFrom="paragraph">
                  <wp:posOffset>2701128</wp:posOffset>
                </wp:positionV>
                <wp:extent cx="4274288" cy="914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288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1C60F" w14:textId="7109B5D3" w:rsidR="00C2716E" w:rsidRPr="00D34357" w:rsidRDefault="00C2716E" w:rsidP="00D3435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สัญญาจ้าง</w:t>
                            </w:r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</w:rPr>
                              <w:t>: A01/3160021574/2562</w:t>
                            </w:r>
                          </w:p>
                          <w:p w14:paraId="1C915298" w14:textId="2B960D77" w:rsidR="00C2716E" w:rsidRPr="00D34357" w:rsidRDefault="00C2716E" w:rsidP="00D3435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ลงวันที่  27 มีนาคม 2562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93EA" id="Text Box 7" o:spid="_x0000_s1030" type="#_x0000_t202" style="position:absolute;left:0;text-align:left;margin-left:0;margin-top:212.7pt;width:336.55pt;height:1in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" filled="f" stroked="f" strokeweight=".5pt">
                <v:textbox>
                  <w:txbxContent>
                    <w:p w14:paraId="2ED1C60F" w14:textId="7109B5D3" w:rsidR="00C2716E" w:rsidRPr="00D34357" w:rsidRDefault="00C2716E" w:rsidP="00D3435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</w:rPr>
                      </w:pPr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  <w:cs/>
                        </w:rPr>
                        <w:t>สัญญาจ้าง</w:t>
                      </w:r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</w:rPr>
                        <w:t>: A01/3160021574/2562</w:t>
                      </w:r>
                    </w:p>
                    <w:p w14:paraId="1C915298" w14:textId="2B960D77" w:rsidR="00C2716E" w:rsidRPr="00D34357" w:rsidRDefault="00C2716E" w:rsidP="00D3435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sz w:val="44"/>
                          <w:szCs w:val="44"/>
                          <w:cs/>
                        </w:rPr>
                        <w:t>ลงวันที่  27 มีนาคม 2562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780E8D" wp14:editId="73E0F1E7">
                <wp:simplePos x="0" y="0"/>
                <wp:positionH relativeFrom="page">
                  <wp:posOffset>2881423</wp:posOffset>
                </wp:positionH>
                <wp:positionV relativeFrom="paragraph">
                  <wp:posOffset>6139608</wp:posOffset>
                </wp:positionV>
                <wp:extent cx="4879975" cy="213662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975" cy="2136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08957" w14:textId="2F41C726" w:rsidR="00C2716E" w:rsidRPr="00D34357" w:rsidRDefault="00C2716E" w:rsidP="00D3435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</w:rPr>
                            </w:pPr>
                            <w:r w:rsidRPr="00D34357"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  <w:cs/>
                              </w:rPr>
                              <w:t>จัดทำโดย</w:t>
                            </w:r>
                          </w:p>
                          <w:p w14:paraId="0981C94F" w14:textId="208C055C" w:rsidR="00C2716E" w:rsidRPr="00D34357" w:rsidRDefault="00C2716E" w:rsidP="00C04BCF">
                            <w:pPr>
                              <w:spacing w:after="0"/>
                              <w:jc w:val="right"/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</w:rPr>
                            </w:pPr>
                            <w:r w:rsidRPr="00D34357"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  <w:cs/>
                              </w:rPr>
                              <w:t xml:space="preserve">บริษัท </w:t>
                            </w:r>
                            <w:proofErr w:type="spellStart"/>
                            <w:r w:rsidRPr="00D34357"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  <w:cs/>
                              </w:rPr>
                              <w:t>เมค</w:t>
                            </w:r>
                            <w:proofErr w:type="spellEnd"/>
                            <w:r w:rsidRPr="00D34357"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  <w:cs/>
                              </w:rPr>
                              <w:t xml:space="preserve"> อินโนเวช</w:t>
                            </w:r>
                            <w:proofErr w:type="spellStart"/>
                            <w:r w:rsidRPr="00D34357"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  <w:cs/>
                              </w:rPr>
                              <w:t>ั่น</w:t>
                            </w:r>
                            <w:proofErr w:type="spellEnd"/>
                            <w:r w:rsidRPr="00D34357"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  <w:cs/>
                              </w:rPr>
                              <w:t xml:space="preserve"> จำกัด </w:t>
                            </w:r>
                          </w:p>
                          <w:p w14:paraId="35F13B8E" w14:textId="29C4E9FF" w:rsidR="00C2716E" w:rsidRPr="00D34357" w:rsidRDefault="00C2716E" w:rsidP="00C04BCF">
                            <w:pPr>
                              <w:spacing w:after="0"/>
                              <w:jc w:val="right"/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</w:rPr>
                            </w:pPr>
                            <w:r w:rsidRPr="00D34357"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  <w:cs/>
                              </w:rPr>
                              <w:t>78/281 หมู่บ้านฟ้า</w:t>
                            </w:r>
                            <w:proofErr w:type="spellStart"/>
                            <w:r w:rsidRPr="00D34357"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  <w:cs/>
                              </w:rPr>
                              <w:t>ปิย</w:t>
                            </w:r>
                            <w:proofErr w:type="spellEnd"/>
                            <w:r w:rsidRPr="00D34357"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  <w:cs/>
                              </w:rPr>
                              <w:t>รมณ์ หมู่ที่ 6</w:t>
                            </w:r>
                          </w:p>
                          <w:p w14:paraId="0251B674" w14:textId="27486658" w:rsidR="00C2716E" w:rsidRDefault="00C2716E" w:rsidP="00C04BCF">
                            <w:pPr>
                              <w:spacing w:after="0"/>
                              <w:jc w:val="right"/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</w:rPr>
                            </w:pPr>
                            <w:r w:rsidRPr="00D34357"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  <w:cs/>
                              </w:rPr>
                              <w:t>ต.บึงคำพร้อย อ.ลำลูกกา</w:t>
                            </w:r>
                            <w:r w:rsidR="00D34357" w:rsidRPr="00D34357"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  <w:cs/>
                              </w:rPr>
                              <w:t xml:space="preserve"> จ.ปทุมธานี 12150</w:t>
                            </w:r>
                          </w:p>
                          <w:p w14:paraId="1F8B11BE" w14:textId="39676549" w:rsidR="00D34357" w:rsidRPr="00D34357" w:rsidRDefault="00D34357" w:rsidP="00C04BCF">
                            <w:pPr>
                              <w:spacing w:after="0"/>
                              <w:jc w:val="right"/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</w:rPr>
                              <w:t>Tel. 02-107-8244</w:t>
                            </w:r>
                            <w:r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</w:rPr>
                              <w:tab/>
                              <w:t>E-mail info@make.co.th</w:t>
                            </w:r>
                          </w:p>
                          <w:p w14:paraId="23B70BF0" w14:textId="77777777" w:rsidR="00C2716E" w:rsidRPr="00D34357" w:rsidRDefault="00C2716E" w:rsidP="00D3435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</w:rPr>
                            </w:pPr>
                          </w:p>
                          <w:p w14:paraId="5EA6EA0F" w14:textId="77777777" w:rsidR="00C2716E" w:rsidRPr="00D34357" w:rsidRDefault="00C2716E" w:rsidP="00D3435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80E8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left:0;text-align:left;margin-left:226.9pt;margin-top:483.45pt;width:384.25pt;height:1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" filled="f" stroked="f" strokeweight=".5pt">
                <v:textbox>
                  <w:txbxContent>
                    <w:p w14:paraId="28608957" w14:textId="2F41C726" w:rsidR="00C2716E" w:rsidRPr="00D34357" w:rsidRDefault="00C2716E" w:rsidP="00D34357">
                      <w:pPr>
                        <w:jc w:val="right"/>
                        <w:rPr>
                          <w:rFonts w:ascii="TH Sarabun New" w:hAnsi="TH Sarabun New" w:cs="TH Sarabun New"/>
                          <w:sz w:val="44"/>
                          <w:szCs w:val="44"/>
                        </w:rPr>
                      </w:pPr>
                      <w:r w:rsidRPr="00D34357">
                        <w:rPr>
                          <w:rFonts w:ascii="TH Sarabun New" w:hAnsi="TH Sarabun New" w:cs="TH Sarabun New"/>
                          <w:sz w:val="44"/>
                          <w:szCs w:val="44"/>
                          <w:cs/>
                        </w:rPr>
                        <w:t>จัดทำโดย</w:t>
                      </w:r>
                    </w:p>
                    <w:p w14:paraId="0981C94F" w14:textId="208C055C" w:rsidR="00C2716E" w:rsidRPr="00D34357" w:rsidRDefault="00C2716E" w:rsidP="00C04BCF">
                      <w:pPr>
                        <w:spacing w:after="0"/>
                        <w:jc w:val="right"/>
                        <w:rPr>
                          <w:rFonts w:ascii="TH Sarabun New" w:hAnsi="TH Sarabun New" w:cs="TH Sarabun New"/>
                          <w:sz w:val="44"/>
                          <w:szCs w:val="44"/>
                        </w:rPr>
                      </w:pPr>
                      <w:r w:rsidRPr="00D34357">
                        <w:rPr>
                          <w:rFonts w:ascii="TH Sarabun New" w:hAnsi="TH Sarabun New" w:cs="TH Sarabun New"/>
                          <w:sz w:val="44"/>
                          <w:szCs w:val="44"/>
                          <w:cs/>
                        </w:rPr>
                        <w:t xml:space="preserve">บริษัท </w:t>
                      </w:r>
                      <w:proofErr w:type="spellStart"/>
                      <w:r w:rsidRPr="00D34357">
                        <w:rPr>
                          <w:rFonts w:ascii="TH Sarabun New" w:hAnsi="TH Sarabun New" w:cs="TH Sarabun New"/>
                          <w:sz w:val="44"/>
                          <w:szCs w:val="44"/>
                          <w:cs/>
                        </w:rPr>
                        <w:t>เมค</w:t>
                      </w:r>
                      <w:proofErr w:type="spellEnd"/>
                      <w:r w:rsidRPr="00D34357">
                        <w:rPr>
                          <w:rFonts w:ascii="TH Sarabun New" w:hAnsi="TH Sarabun New" w:cs="TH Sarabun New"/>
                          <w:sz w:val="44"/>
                          <w:szCs w:val="44"/>
                          <w:cs/>
                        </w:rPr>
                        <w:t xml:space="preserve"> อินโนเวช</w:t>
                      </w:r>
                      <w:proofErr w:type="spellStart"/>
                      <w:r w:rsidRPr="00D34357">
                        <w:rPr>
                          <w:rFonts w:ascii="TH Sarabun New" w:hAnsi="TH Sarabun New" w:cs="TH Sarabun New"/>
                          <w:sz w:val="44"/>
                          <w:szCs w:val="44"/>
                          <w:cs/>
                        </w:rPr>
                        <w:t>ั่น</w:t>
                      </w:r>
                      <w:proofErr w:type="spellEnd"/>
                      <w:r w:rsidRPr="00D34357">
                        <w:rPr>
                          <w:rFonts w:ascii="TH Sarabun New" w:hAnsi="TH Sarabun New" w:cs="TH Sarabun New"/>
                          <w:sz w:val="44"/>
                          <w:szCs w:val="44"/>
                          <w:cs/>
                        </w:rPr>
                        <w:t xml:space="preserve"> จำกัด </w:t>
                      </w:r>
                    </w:p>
                    <w:p w14:paraId="35F13B8E" w14:textId="29C4E9FF" w:rsidR="00C2716E" w:rsidRPr="00D34357" w:rsidRDefault="00C2716E" w:rsidP="00C04BCF">
                      <w:pPr>
                        <w:spacing w:after="0"/>
                        <w:jc w:val="right"/>
                        <w:rPr>
                          <w:rFonts w:ascii="TH Sarabun New" w:hAnsi="TH Sarabun New" w:cs="TH Sarabun New"/>
                          <w:sz w:val="44"/>
                          <w:szCs w:val="44"/>
                        </w:rPr>
                      </w:pPr>
                      <w:r w:rsidRPr="00D34357">
                        <w:rPr>
                          <w:rFonts w:ascii="TH Sarabun New" w:hAnsi="TH Sarabun New" w:cs="TH Sarabun New"/>
                          <w:sz w:val="44"/>
                          <w:szCs w:val="44"/>
                          <w:cs/>
                        </w:rPr>
                        <w:t>78/281 หมู่บ้านฟ้า</w:t>
                      </w:r>
                      <w:proofErr w:type="spellStart"/>
                      <w:r w:rsidRPr="00D34357">
                        <w:rPr>
                          <w:rFonts w:ascii="TH Sarabun New" w:hAnsi="TH Sarabun New" w:cs="TH Sarabun New"/>
                          <w:sz w:val="44"/>
                          <w:szCs w:val="44"/>
                          <w:cs/>
                        </w:rPr>
                        <w:t>ปิย</w:t>
                      </w:r>
                      <w:proofErr w:type="spellEnd"/>
                      <w:r w:rsidRPr="00D34357">
                        <w:rPr>
                          <w:rFonts w:ascii="TH Sarabun New" w:hAnsi="TH Sarabun New" w:cs="TH Sarabun New"/>
                          <w:sz w:val="44"/>
                          <w:szCs w:val="44"/>
                          <w:cs/>
                        </w:rPr>
                        <w:t>รมณ์ หมู่ที่ 6</w:t>
                      </w:r>
                    </w:p>
                    <w:p w14:paraId="0251B674" w14:textId="27486658" w:rsidR="00C2716E" w:rsidRDefault="00C2716E" w:rsidP="00C04BCF">
                      <w:pPr>
                        <w:spacing w:after="0"/>
                        <w:jc w:val="right"/>
                        <w:rPr>
                          <w:rFonts w:ascii="TH Sarabun New" w:hAnsi="TH Sarabun New" w:cs="TH Sarabun New"/>
                          <w:sz w:val="44"/>
                          <w:szCs w:val="44"/>
                        </w:rPr>
                      </w:pPr>
                      <w:r w:rsidRPr="00D34357">
                        <w:rPr>
                          <w:rFonts w:ascii="TH Sarabun New" w:hAnsi="TH Sarabun New" w:cs="TH Sarabun New"/>
                          <w:sz w:val="44"/>
                          <w:szCs w:val="44"/>
                          <w:cs/>
                        </w:rPr>
                        <w:t>ต.บึงคำพร้อย อ.ลำลูกกา</w:t>
                      </w:r>
                      <w:r w:rsidR="00D34357" w:rsidRPr="00D34357">
                        <w:rPr>
                          <w:rFonts w:ascii="TH Sarabun New" w:hAnsi="TH Sarabun New" w:cs="TH Sarabun New"/>
                          <w:sz w:val="44"/>
                          <w:szCs w:val="44"/>
                          <w:cs/>
                        </w:rPr>
                        <w:t xml:space="preserve"> จ.ปทุมธานี 12150</w:t>
                      </w:r>
                    </w:p>
                    <w:p w14:paraId="1F8B11BE" w14:textId="39676549" w:rsidR="00D34357" w:rsidRPr="00D34357" w:rsidRDefault="00D34357" w:rsidP="00C04BCF">
                      <w:pPr>
                        <w:spacing w:after="0"/>
                        <w:jc w:val="right"/>
                        <w:rPr>
                          <w:rFonts w:ascii="TH Sarabun New" w:hAnsi="TH Sarabun New" w:cs="TH Sarabun New"/>
                          <w:sz w:val="44"/>
                          <w:szCs w:val="44"/>
                        </w:rPr>
                      </w:pPr>
                      <w:r>
                        <w:rPr>
                          <w:rFonts w:ascii="TH Sarabun New" w:hAnsi="TH Sarabun New" w:cs="TH Sarabun New"/>
                          <w:sz w:val="44"/>
                          <w:szCs w:val="44"/>
                        </w:rPr>
                        <w:t>Tel. 02-107-8244</w:t>
                      </w:r>
                      <w:r>
                        <w:rPr>
                          <w:rFonts w:ascii="TH Sarabun New" w:hAnsi="TH Sarabun New" w:cs="TH Sarabun New"/>
                          <w:sz w:val="44"/>
                          <w:szCs w:val="44"/>
                        </w:rPr>
                        <w:tab/>
                        <w:t>E-mail info@make.co.th</w:t>
                      </w:r>
                    </w:p>
                    <w:p w14:paraId="23B70BF0" w14:textId="77777777" w:rsidR="00C2716E" w:rsidRPr="00D34357" w:rsidRDefault="00C2716E" w:rsidP="00D34357">
                      <w:pPr>
                        <w:jc w:val="right"/>
                        <w:rPr>
                          <w:rFonts w:ascii="TH Sarabun New" w:hAnsi="TH Sarabun New" w:cs="TH Sarabun New"/>
                          <w:sz w:val="44"/>
                          <w:szCs w:val="44"/>
                        </w:rPr>
                      </w:pPr>
                    </w:p>
                    <w:p w14:paraId="5EA6EA0F" w14:textId="77777777" w:rsidR="00C2716E" w:rsidRPr="00D34357" w:rsidRDefault="00C2716E" w:rsidP="00D34357">
                      <w:pPr>
                        <w:jc w:val="right"/>
                        <w:rPr>
                          <w:rFonts w:ascii="TH Sarabun New" w:hAnsi="TH Sarabun New" w:cs="TH Sarabun New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04B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41BD10" wp14:editId="17AD0EF3">
                <wp:simplePos x="0" y="0"/>
                <wp:positionH relativeFrom="margin">
                  <wp:align>center</wp:align>
                </wp:positionH>
                <wp:positionV relativeFrom="paragraph">
                  <wp:posOffset>328265</wp:posOffset>
                </wp:positionV>
                <wp:extent cx="2200939" cy="607474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39" cy="6074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CE952" w14:textId="00DED0AE" w:rsidR="00C2716E" w:rsidRPr="00D34357" w:rsidRDefault="00C2716E" w:rsidP="00D3435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</w:pPr>
                            <w:r w:rsidRPr="00D3435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56"/>
                                <w:szCs w:val="56"/>
                                <w:cs/>
                              </w:rPr>
                              <w:t>เอกสารส่งมอบงาน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1BD10" id="Text Box 6" o:spid="_x0000_s1031" type="#_x0000_t202" style="position:absolute;left:0;text-align:left;margin-left:0;margin-top:25.85pt;width:173.3pt;height:47.8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" filled="f" stroked="f" strokeweight=".5pt">
                <v:textbox>
                  <w:txbxContent>
                    <w:p w14:paraId="2F0CE952" w14:textId="00DED0AE" w:rsidR="00C2716E" w:rsidRPr="00D34357" w:rsidRDefault="00C2716E" w:rsidP="00D3435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56"/>
                          <w:szCs w:val="56"/>
                          <w:cs/>
                        </w:rPr>
                      </w:pPr>
                      <w:r w:rsidRPr="00D34357">
                        <w:rPr>
                          <w:rFonts w:ascii="TH Sarabun New" w:hAnsi="TH Sarabun New" w:cs="TH Sarabun New"/>
                          <w:b/>
                          <w:bCs/>
                          <w:sz w:val="56"/>
                          <w:szCs w:val="56"/>
                          <w:cs/>
                        </w:rPr>
                        <w:t>เอกสารส่งมอบงาน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0E2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66A3" w14:textId="77777777" w:rsidR="00CE4A30" w:rsidRDefault="00CE4A30" w:rsidP="007927A9">
      <w:pPr>
        <w:spacing w:after="0" w:line="240" w:lineRule="auto"/>
      </w:pPr>
      <w:r>
        <w:separator/>
      </w:r>
    </w:p>
  </w:endnote>
  <w:endnote w:type="continuationSeparator" w:id="0">
    <w:p w14:paraId="1F2E271B" w14:textId="77777777" w:rsidR="00CE4A30" w:rsidRDefault="00CE4A30" w:rsidP="0079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771A" w14:textId="058959D2" w:rsidR="007E7376" w:rsidRDefault="007E7376">
    <w:pPr>
      <w:pStyle w:val="a5"/>
    </w:pPr>
    <w:r w:rsidRPr="007E7376">
      <mc:AlternateContent>
        <mc:Choice Requires="wps">
          <w:drawing>
            <wp:anchor distT="0" distB="0" distL="114300" distR="114300" simplePos="0" relativeHeight="251663360" behindDoc="0" locked="0" layoutInCell="1" allowOverlap="1" wp14:anchorId="6F251B2B" wp14:editId="79ED2E6F">
              <wp:simplePos x="0" y="0"/>
              <wp:positionH relativeFrom="column">
                <wp:posOffset>838200</wp:posOffset>
              </wp:positionH>
              <wp:positionV relativeFrom="paragraph">
                <wp:posOffset>-2380615</wp:posOffset>
              </wp:positionV>
              <wp:extent cx="5995670" cy="2912110"/>
              <wp:effectExtent l="0" t="0" r="5080" b="2540"/>
              <wp:wrapNone/>
              <wp:docPr id="24" name="รูปแบบอิสระ: รูปร่าง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5670" cy="2912110"/>
                      </a:xfrm>
                      <a:custGeom>
                        <a:avLst/>
                        <a:gdLst>
                          <a:gd name="connsiteX0" fmla="*/ 946297 w 6826102"/>
                          <a:gd name="connsiteY0" fmla="*/ 3264195 h 3264195"/>
                          <a:gd name="connsiteX1" fmla="*/ 6826102 w 6826102"/>
                          <a:gd name="connsiteY1" fmla="*/ 0 h 3264195"/>
                          <a:gd name="connsiteX2" fmla="*/ 0 w 6826102"/>
                          <a:gd name="connsiteY2" fmla="*/ 3264195 h 3264195"/>
                          <a:gd name="connsiteX3" fmla="*/ 946297 w 6826102"/>
                          <a:gd name="connsiteY3" fmla="*/ 3264195 h 3264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6826102" h="3264195">
                            <a:moveTo>
                              <a:pt x="946297" y="3264195"/>
                            </a:moveTo>
                            <a:lnTo>
                              <a:pt x="6826102" y="0"/>
                            </a:lnTo>
                            <a:lnTo>
                              <a:pt x="0" y="3264195"/>
                            </a:lnTo>
                            <a:lnTo>
                              <a:pt x="946297" y="3264195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FF9966">
                              <a:shade val="30000"/>
                              <a:satMod val="115000"/>
                            </a:srgbClr>
                          </a:gs>
                          <a:gs pos="50000">
                            <a:srgbClr val="FF9966">
                              <a:shade val="67500"/>
                              <a:satMod val="115000"/>
                            </a:srgbClr>
                          </a:gs>
                          <a:gs pos="100000">
                            <a:srgbClr val="FF9966">
                              <a:shade val="100000"/>
                              <a:satMod val="115000"/>
                            </a:srgbClr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1E5D42" id="รูปแบบอิสระ: รูปร่าง 24" o:spid="_x0000_s1026" style="position:absolute;margin-left:66pt;margin-top:-187.45pt;width:472.1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26102,326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" path="m946297,3264195l6826102,,,3264195r946297,xe" fillcolor="#9c5531" stroked="f" strokeweight="1pt">
              <v:fill color2="#ff955b" rotate="t" angle="315" colors="0 #9c5531;.5 #e07d4b;1 #ff955b" focus="100%" type="gradient"/>
              <v:stroke joinstyle="miter"/>
              <v:path arrowok="t" o:connecttype="custom" o:connectlocs="831175,2912110;5995670,0;0,2912110;831175,2912110" o:connectangles="0,0,0,0"/>
            </v:shape>
          </w:pict>
        </mc:Fallback>
      </mc:AlternateContent>
    </w:r>
    <w:r w:rsidRPr="007E7376">
      <mc:AlternateContent>
        <mc:Choice Requires="wps">
          <w:drawing>
            <wp:anchor distT="0" distB="0" distL="114300" distR="114300" simplePos="0" relativeHeight="251662336" behindDoc="0" locked="0" layoutInCell="1" allowOverlap="1" wp14:anchorId="53799D32" wp14:editId="226E5442">
              <wp:simplePos x="0" y="0"/>
              <wp:positionH relativeFrom="page">
                <wp:posOffset>1808480</wp:posOffset>
              </wp:positionH>
              <wp:positionV relativeFrom="paragraph">
                <wp:posOffset>-2444750</wp:posOffset>
              </wp:positionV>
              <wp:extent cx="5959475" cy="3047631"/>
              <wp:effectExtent l="0" t="0" r="3175" b="635"/>
              <wp:wrapNone/>
              <wp:docPr id="21" name="สามเหลี่ยมมุมฉาก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9475" cy="3047631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64176C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สามเหลี่ยมมุมฉาก 21" o:spid="_x0000_s1026" type="#_x0000_t6" style="position:absolute;margin-left:142.4pt;margin-top:-192.5pt;width:469.25pt;height:239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" fillcolor="#f2f2f2 [3052]" stroked="f" strokeweight="1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8D26" w14:textId="77777777" w:rsidR="00CE4A30" w:rsidRDefault="00CE4A30" w:rsidP="007927A9">
      <w:pPr>
        <w:spacing w:after="0" w:line="240" w:lineRule="auto"/>
      </w:pPr>
      <w:r>
        <w:separator/>
      </w:r>
    </w:p>
  </w:footnote>
  <w:footnote w:type="continuationSeparator" w:id="0">
    <w:p w14:paraId="2617B977" w14:textId="77777777" w:rsidR="00CE4A30" w:rsidRDefault="00CE4A30" w:rsidP="00792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0A96" w14:textId="7C55C1F8" w:rsidR="007E7376" w:rsidRDefault="007E737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FF3744" wp14:editId="659135A6">
              <wp:simplePos x="0" y="0"/>
              <wp:positionH relativeFrom="column">
                <wp:posOffset>1647825</wp:posOffset>
              </wp:positionH>
              <wp:positionV relativeFrom="paragraph">
                <wp:posOffset>-430531</wp:posOffset>
              </wp:positionV>
              <wp:extent cx="9672955" cy="10019665"/>
              <wp:effectExtent l="0" t="0" r="4445" b="63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72955" cy="10019665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alphaModFix amt="18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6350">
                        <a:noFill/>
                      </a:ln>
                    </wps:spPr>
                    <wps:txbx>
                      <w:txbxContent>
                        <w:p w14:paraId="049D8A92" w14:textId="77777777" w:rsidR="007E7376" w:rsidRDefault="007E7376" w:rsidP="007E7376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FF3744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129.75pt;margin-top:-33.9pt;width:761.65pt;height:78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" stroked="f" strokeweight=".5pt">
              <v:fill r:id="rId2" o:title="" opacity="11796f" recolor="t" rotate="t" type="frame"/>
              <v:textbox>
                <w:txbxContent>
                  <w:p w14:paraId="049D8A92" w14:textId="77777777" w:rsidR="007E7376" w:rsidRDefault="007E7376" w:rsidP="007E7376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7E7376">
      <mc:AlternateContent>
        <mc:Choice Requires="wps">
          <w:drawing>
            <wp:anchor distT="0" distB="0" distL="114300" distR="114300" simplePos="0" relativeHeight="251660288" behindDoc="0" locked="0" layoutInCell="1" allowOverlap="1" wp14:anchorId="53985034" wp14:editId="0B85795A">
              <wp:simplePos x="0" y="0"/>
              <wp:positionH relativeFrom="page">
                <wp:posOffset>0</wp:posOffset>
              </wp:positionH>
              <wp:positionV relativeFrom="paragraph">
                <wp:posOffset>-445135</wp:posOffset>
              </wp:positionV>
              <wp:extent cx="4454525" cy="1509395"/>
              <wp:effectExtent l="0" t="0" r="3175" b="0"/>
              <wp:wrapNone/>
              <wp:docPr id="4" name="รูปแบบอิสระ: รูปร่าง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454525" cy="1509395"/>
                      </a:xfrm>
                      <a:custGeom>
                        <a:avLst/>
                        <a:gdLst>
                          <a:gd name="connsiteX0" fmla="*/ 946297 w 6826102"/>
                          <a:gd name="connsiteY0" fmla="*/ 3264195 h 3264195"/>
                          <a:gd name="connsiteX1" fmla="*/ 6826102 w 6826102"/>
                          <a:gd name="connsiteY1" fmla="*/ 0 h 3264195"/>
                          <a:gd name="connsiteX2" fmla="*/ 0 w 6826102"/>
                          <a:gd name="connsiteY2" fmla="*/ 3264195 h 3264195"/>
                          <a:gd name="connsiteX3" fmla="*/ 946297 w 6826102"/>
                          <a:gd name="connsiteY3" fmla="*/ 3264195 h 3264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6826102" h="3264195">
                            <a:moveTo>
                              <a:pt x="946297" y="3264195"/>
                            </a:moveTo>
                            <a:lnTo>
                              <a:pt x="6826102" y="0"/>
                            </a:lnTo>
                            <a:lnTo>
                              <a:pt x="0" y="3264195"/>
                            </a:lnTo>
                            <a:lnTo>
                              <a:pt x="946297" y="3264195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0070C0">
                              <a:shade val="30000"/>
                              <a:satMod val="115000"/>
                            </a:srgbClr>
                          </a:gs>
                          <a:gs pos="50000">
                            <a:srgbClr val="0070C0">
                              <a:shade val="67500"/>
                              <a:satMod val="115000"/>
                            </a:srgbClr>
                          </a:gs>
                          <a:gs pos="100000">
                            <a:srgbClr val="0070C0">
                              <a:shade val="100000"/>
                              <a:satMod val="115000"/>
                            </a:srgbClr>
                          </a:gs>
                        </a:gsLst>
                        <a:lin ang="81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1B1F1C" id="รูปแบบอิสระ: รูปร่าง 4" o:spid="_x0000_s1026" style="position:absolute;margin-left:0;margin-top:-35.05pt;width:350.75pt;height:118.8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826102,326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" path="m946297,3264195l6826102,,,3264195r946297,xe" fillcolor="#003f77" stroked="f" strokeweight="1pt">
              <v:fill color2="#0072ce" rotate="t" angle="315" colors="0 #003f77;.5 #005fad;1 #0072ce" focus="100%" type="gradient"/>
              <v:stroke joinstyle="miter"/>
              <v:path arrowok="t" o:connecttype="custom" o:connectlocs="617527,1509395;4454525,0;0,1509395;617527,1509395" o:connectangles="0,0,0,0"/>
              <w10:wrap anchorx="page"/>
            </v:shape>
          </w:pict>
        </mc:Fallback>
      </mc:AlternateContent>
    </w:r>
    <w:r w:rsidRPr="007E7376">
      <mc:AlternateContent>
        <mc:Choice Requires="wps">
          <w:drawing>
            <wp:anchor distT="0" distB="0" distL="114300" distR="114300" simplePos="0" relativeHeight="251659264" behindDoc="0" locked="0" layoutInCell="1" allowOverlap="1" wp14:anchorId="4C8307B0" wp14:editId="00CD379E">
              <wp:simplePos x="0" y="0"/>
              <wp:positionH relativeFrom="page">
                <wp:posOffset>0</wp:posOffset>
              </wp:positionH>
              <wp:positionV relativeFrom="paragraph">
                <wp:posOffset>-448311</wp:posOffset>
              </wp:positionV>
              <wp:extent cx="4391247" cy="1509396"/>
              <wp:effectExtent l="0" t="0" r="9525" b="0"/>
              <wp:wrapNone/>
              <wp:docPr id="3" name="สามเหลี่ยมมุมฉาก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0"/>
                        <a:ext cx="4391247" cy="1509396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F8E48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สามเหลี่ยมมุมฉาก 3" o:spid="_x0000_s1026" type="#_x0000_t6" style="position:absolute;margin-left:0;margin-top:-35.3pt;width:345.75pt;height:118.8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" fillcolor="#f2f2f2 [3052]" stroked="f" strokeweight="1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FF"/>
    <w:rsid w:val="002230CF"/>
    <w:rsid w:val="00341B26"/>
    <w:rsid w:val="005D6778"/>
    <w:rsid w:val="00602368"/>
    <w:rsid w:val="00636115"/>
    <w:rsid w:val="007927A9"/>
    <w:rsid w:val="007E7376"/>
    <w:rsid w:val="00BB21FF"/>
    <w:rsid w:val="00C04BCF"/>
    <w:rsid w:val="00C23086"/>
    <w:rsid w:val="00C2716E"/>
    <w:rsid w:val="00CE4A30"/>
    <w:rsid w:val="00D34357"/>
    <w:rsid w:val="00D603D7"/>
    <w:rsid w:val="00E0232B"/>
    <w:rsid w:val="00EE0E25"/>
    <w:rsid w:val="00F221DA"/>
    <w:rsid w:val="00F2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BA4E3"/>
  <w15:chartTrackingRefBased/>
  <w15:docId w15:val="{3AD6E50B-72B2-4326-81EE-05449E3A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927A9"/>
  </w:style>
  <w:style w:type="paragraph" w:styleId="a5">
    <w:name w:val="footer"/>
    <w:basedOn w:val="a"/>
    <w:link w:val="a6"/>
    <w:uiPriority w:val="99"/>
    <w:unhideWhenUsed/>
    <w:rsid w:val="0079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9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&#3648;&#3607;&#3617;&#3648;&#3614;&#3621;&#3605;%20Office%20&#3649;&#3610;&#3610;&#3585;&#3635;&#3627;&#3609;&#3604;&#3648;&#3629;&#3591;\&#3648;&#3629;&#3585;&#3626;&#3634;&#3619;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A44A8-30B6-4F59-BE7E-8301D8B4E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เอกสาร3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2021-06-11T06:22:00Z</dcterms:created>
  <dcterms:modified xsi:type="dcterms:W3CDTF">2021-06-11T09:09:00Z</dcterms:modified>
</cp:coreProperties>
</file>